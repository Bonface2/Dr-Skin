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D0ABCA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63C51EA" w14:textId="69D1C0CD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31F7BAB" w14:textId="1FEC4D00" w:rsidR="00BB01E2" w:rsidRDefault="00BB01E2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CAF52DD" w14:textId="21E09353" w:rsidR="001B2ABD" w:rsidRDefault="001B2ABD" w:rsidP="001B2ABD">
            <w:pPr>
              <w:pStyle w:val="Subtitle"/>
            </w:pPr>
          </w:p>
        </w:tc>
      </w:tr>
      <w:tr w:rsidR="001B2ABD" w14:paraId="27E4EEC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5F31426DC3FA4BAD9D853CBAB1329878"/>
              </w:placeholder>
              <w:temporary/>
              <w:showingPlcHdr/>
              <w15:appearance w15:val="hidden"/>
            </w:sdtPr>
            <w:sdtEndPr/>
            <w:sdtContent>
              <w:p w14:paraId="6FF440B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A5A40E4" w14:textId="76527F76" w:rsidR="00036450" w:rsidRPr="003254BF" w:rsidRDefault="00586BE3" w:rsidP="00586BE3">
            <w:pPr>
              <w:rPr>
                <w:sz w:val="17"/>
                <w:szCs w:val="17"/>
              </w:rPr>
            </w:pPr>
            <w:r w:rsidRPr="003254BF">
              <w:rPr>
                <w:sz w:val="17"/>
                <w:szCs w:val="17"/>
              </w:rPr>
              <w:t xml:space="preserve">Highly organized, dedicated and detail-oriented Computer Science student from Strathmore University seeking an entry-level position as </w:t>
            </w:r>
            <w:r w:rsidR="00821A39">
              <w:rPr>
                <w:sz w:val="17"/>
                <w:szCs w:val="17"/>
              </w:rPr>
              <w:t xml:space="preserve">a </w:t>
            </w:r>
            <w:r w:rsidR="009D34C7">
              <w:rPr>
                <w:sz w:val="17"/>
                <w:szCs w:val="17"/>
              </w:rPr>
              <w:t>machine learning</w:t>
            </w:r>
            <w:r w:rsidR="00811ECE">
              <w:rPr>
                <w:sz w:val="17"/>
                <w:szCs w:val="17"/>
              </w:rPr>
              <w:t xml:space="preserve"> intern</w:t>
            </w:r>
            <w:r w:rsidR="00821A39">
              <w:rPr>
                <w:sz w:val="17"/>
                <w:szCs w:val="17"/>
              </w:rPr>
              <w:t xml:space="preserve">. </w:t>
            </w:r>
            <w:r w:rsidRPr="003254BF">
              <w:rPr>
                <w:sz w:val="17"/>
                <w:szCs w:val="17"/>
              </w:rPr>
              <w:t xml:space="preserve">Particularly skilled and interested in the </w:t>
            </w:r>
            <w:r w:rsidR="001F28BA">
              <w:rPr>
                <w:sz w:val="17"/>
                <w:szCs w:val="17"/>
              </w:rPr>
              <w:t>fi</w:t>
            </w:r>
            <w:r w:rsidRPr="003254BF">
              <w:rPr>
                <w:sz w:val="17"/>
                <w:szCs w:val="17"/>
              </w:rPr>
              <w:t>eld of machine learning, having done several projects in the field. Also well versed with Android and Flutter application development.</w:t>
            </w:r>
          </w:p>
          <w:p w14:paraId="43781876" w14:textId="77777777" w:rsidR="00036450" w:rsidRPr="003254BF" w:rsidRDefault="00036450" w:rsidP="00036450">
            <w:pPr>
              <w:rPr>
                <w:sz w:val="17"/>
                <w:szCs w:val="17"/>
              </w:rPr>
            </w:pPr>
          </w:p>
          <w:sdt>
            <w:sdtPr>
              <w:id w:val="-1954003311"/>
              <w:placeholder>
                <w:docPart w:val="306582169C574908844C13FCD5E67329"/>
              </w:placeholder>
              <w:temporary/>
              <w:showingPlcHdr/>
              <w15:appearance w15:val="hidden"/>
            </w:sdtPr>
            <w:sdtEndPr/>
            <w:sdtContent>
              <w:p w14:paraId="714F321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17"/>
                <w:szCs w:val="17"/>
              </w:rPr>
              <w:id w:val="1111563247"/>
              <w:placeholder>
                <w:docPart w:val="C8030BB6B0A0480BA8C27BFAC225F1E2"/>
              </w:placeholder>
              <w:temporary/>
              <w:showingPlcHdr/>
              <w15:appearance w15:val="hidden"/>
            </w:sdtPr>
            <w:sdtEndPr/>
            <w:sdtContent>
              <w:p w14:paraId="0641AAA6" w14:textId="77777777" w:rsidR="004D3011" w:rsidRPr="003254BF" w:rsidRDefault="004D3011" w:rsidP="004D3011">
                <w:pPr>
                  <w:rPr>
                    <w:sz w:val="17"/>
                    <w:szCs w:val="17"/>
                  </w:rPr>
                </w:pPr>
                <w:r w:rsidRPr="003254BF">
                  <w:rPr>
                    <w:sz w:val="17"/>
                    <w:szCs w:val="17"/>
                  </w:rPr>
                  <w:t>PHONE:</w:t>
                </w:r>
              </w:p>
            </w:sdtContent>
          </w:sdt>
          <w:p w14:paraId="4557AF77" w14:textId="2CB2891E" w:rsidR="004D3011" w:rsidRPr="003254BF" w:rsidRDefault="00586BE3" w:rsidP="004D3011">
            <w:pPr>
              <w:rPr>
                <w:sz w:val="17"/>
                <w:szCs w:val="17"/>
              </w:rPr>
            </w:pPr>
            <w:r w:rsidRPr="003254BF">
              <w:rPr>
                <w:sz w:val="17"/>
                <w:szCs w:val="17"/>
              </w:rPr>
              <w:t>+254701536040</w:t>
            </w:r>
          </w:p>
          <w:p w14:paraId="72D1A3BD" w14:textId="77777777" w:rsidR="0037403B" w:rsidRDefault="0037403B" w:rsidP="004D3011">
            <w:pPr>
              <w:rPr>
                <w:sz w:val="17"/>
                <w:szCs w:val="17"/>
              </w:rPr>
            </w:pPr>
          </w:p>
          <w:sdt>
            <w:sdtPr>
              <w:rPr>
                <w:sz w:val="17"/>
                <w:szCs w:val="17"/>
              </w:rPr>
              <w:id w:val="-240260293"/>
              <w:placeholder>
                <w:docPart w:val="CB6431AD2C604DD9917225878127AC2E"/>
              </w:placeholder>
              <w:temporary/>
              <w:showingPlcHdr/>
              <w15:appearance w15:val="hidden"/>
            </w:sdtPr>
            <w:sdtEndPr/>
            <w:sdtContent>
              <w:p w14:paraId="0D5DE228" w14:textId="633E9471" w:rsidR="004D3011" w:rsidRPr="003254BF" w:rsidRDefault="004D3011" w:rsidP="004D3011">
                <w:pPr>
                  <w:rPr>
                    <w:sz w:val="17"/>
                    <w:szCs w:val="17"/>
                  </w:rPr>
                </w:pPr>
                <w:r w:rsidRPr="003254BF">
                  <w:rPr>
                    <w:sz w:val="17"/>
                    <w:szCs w:val="17"/>
                  </w:rPr>
                  <w:t>EMAIL:</w:t>
                </w:r>
              </w:p>
            </w:sdtContent>
          </w:sdt>
          <w:p w14:paraId="65B9E3D5" w14:textId="1F993EB2" w:rsidR="00036450" w:rsidRPr="003254BF" w:rsidRDefault="00586BE3" w:rsidP="004D3011">
            <w:pPr>
              <w:rPr>
                <w:rStyle w:val="Hyperlink"/>
                <w:sz w:val="17"/>
                <w:szCs w:val="17"/>
              </w:rPr>
            </w:pPr>
            <w:r w:rsidRPr="003254BF">
              <w:rPr>
                <w:sz w:val="17"/>
                <w:szCs w:val="17"/>
              </w:rPr>
              <w:t>bonfacekmwaura@gmail.com</w:t>
            </w:r>
          </w:p>
          <w:sdt>
            <w:sdtPr>
              <w:id w:val="-1444214663"/>
              <w:placeholder>
                <w:docPart w:val="33D166E14FF94BAD86A4A79EF2D1763C"/>
              </w:placeholder>
              <w:temporary/>
              <w:showingPlcHdr/>
              <w15:appearance w15:val="hidden"/>
            </w:sdtPr>
            <w:sdtEndPr/>
            <w:sdtContent>
              <w:p w14:paraId="2766514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A8FCED2" w14:textId="77777777" w:rsidR="002A43F3" w:rsidRPr="003254BF" w:rsidRDefault="002A43F3" w:rsidP="00A90331">
            <w:pPr>
              <w:tabs>
                <w:tab w:val="center" w:pos="1685"/>
              </w:tabs>
              <w:rPr>
                <w:sz w:val="17"/>
                <w:szCs w:val="17"/>
              </w:rPr>
            </w:pPr>
            <w:r w:rsidRPr="003254BF">
              <w:rPr>
                <w:sz w:val="17"/>
                <w:szCs w:val="17"/>
              </w:rPr>
              <w:t>Coding</w:t>
            </w:r>
          </w:p>
          <w:p w14:paraId="456A7DC5" w14:textId="77777777" w:rsidR="002A43F3" w:rsidRPr="003254BF" w:rsidRDefault="002A43F3" w:rsidP="00A90331">
            <w:pPr>
              <w:tabs>
                <w:tab w:val="center" w:pos="1685"/>
              </w:tabs>
              <w:rPr>
                <w:sz w:val="17"/>
                <w:szCs w:val="17"/>
              </w:rPr>
            </w:pPr>
            <w:r w:rsidRPr="003254BF">
              <w:rPr>
                <w:sz w:val="17"/>
                <w:szCs w:val="17"/>
              </w:rPr>
              <w:t>Travelling</w:t>
            </w:r>
          </w:p>
          <w:p w14:paraId="424107C8" w14:textId="77777777" w:rsidR="002A43F3" w:rsidRPr="003254BF" w:rsidRDefault="002A43F3" w:rsidP="00A90331">
            <w:pPr>
              <w:tabs>
                <w:tab w:val="center" w:pos="1685"/>
              </w:tabs>
              <w:rPr>
                <w:sz w:val="17"/>
                <w:szCs w:val="17"/>
              </w:rPr>
            </w:pPr>
            <w:r w:rsidRPr="003254BF">
              <w:rPr>
                <w:sz w:val="17"/>
                <w:szCs w:val="17"/>
              </w:rPr>
              <w:t xml:space="preserve">Music </w:t>
            </w:r>
          </w:p>
          <w:p w14:paraId="74A1C434" w14:textId="0E7DBB66" w:rsidR="004D3011" w:rsidRPr="003254BF" w:rsidRDefault="002A43F3" w:rsidP="00A90331">
            <w:pPr>
              <w:tabs>
                <w:tab w:val="center" w:pos="1685"/>
              </w:tabs>
              <w:rPr>
                <w:sz w:val="17"/>
                <w:szCs w:val="17"/>
              </w:rPr>
            </w:pPr>
            <w:r w:rsidRPr="003254BF">
              <w:rPr>
                <w:sz w:val="17"/>
                <w:szCs w:val="17"/>
              </w:rPr>
              <w:t>Learning new things</w:t>
            </w:r>
            <w:r w:rsidR="00A90331" w:rsidRPr="003254BF">
              <w:rPr>
                <w:sz w:val="17"/>
                <w:szCs w:val="17"/>
              </w:rPr>
              <w:tab/>
            </w:r>
          </w:p>
          <w:p w14:paraId="2B7147F7" w14:textId="77777777" w:rsidR="002A43F3" w:rsidRPr="003254BF" w:rsidRDefault="002A43F3" w:rsidP="00A90331">
            <w:pPr>
              <w:tabs>
                <w:tab w:val="center" w:pos="1685"/>
              </w:tabs>
              <w:rPr>
                <w:sz w:val="17"/>
                <w:szCs w:val="17"/>
              </w:rPr>
            </w:pPr>
          </w:p>
          <w:p w14:paraId="41B9AD05" w14:textId="094669F8" w:rsidR="00A90331" w:rsidRDefault="002A43F3" w:rsidP="002A43F3">
            <w:pPr>
              <w:pStyle w:val="Heading3"/>
            </w:pPr>
            <w:r>
              <w:t>SKills</w:t>
            </w:r>
          </w:p>
          <w:p w14:paraId="11141798" w14:textId="74C25D7D" w:rsidR="004D3A96" w:rsidRDefault="004D3A96" w:rsidP="00A90331">
            <w:pPr>
              <w:tabs>
                <w:tab w:val="center" w:pos="1685"/>
              </w:tabs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F89831D" wp14:editId="3977CF5F">
                  <wp:extent cx="2619375" cy="134302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3B7C8D27" w14:textId="77777777" w:rsidR="00A90331" w:rsidRDefault="00A90331" w:rsidP="00A90331">
            <w:pPr>
              <w:tabs>
                <w:tab w:val="center" w:pos="1685"/>
              </w:tabs>
            </w:pPr>
          </w:p>
          <w:p w14:paraId="30024F33" w14:textId="36F054D0" w:rsidR="008B17C3" w:rsidRDefault="008B17C3" w:rsidP="008B17C3">
            <w:pPr>
              <w:pStyle w:val="Heading3"/>
            </w:pPr>
            <w:r>
              <w:t>PRojects</w:t>
            </w:r>
          </w:p>
          <w:p w14:paraId="594C235C" w14:textId="77777777" w:rsidR="00996C3F" w:rsidRPr="003254BF" w:rsidRDefault="005A6582" w:rsidP="008B17C3">
            <w:pPr>
              <w:rPr>
                <w:sz w:val="17"/>
                <w:szCs w:val="17"/>
              </w:rPr>
            </w:pPr>
            <w:r w:rsidRPr="003254BF">
              <w:rPr>
                <w:sz w:val="17"/>
                <w:szCs w:val="17"/>
              </w:rPr>
              <w:t xml:space="preserve">Onfarm – A web application that allows online sale and purchase of farm produce. Built using Laravel. </w:t>
            </w:r>
          </w:p>
          <w:p w14:paraId="57C28BF1" w14:textId="77777777" w:rsidR="00996C3F" w:rsidRPr="003254BF" w:rsidRDefault="00996C3F" w:rsidP="008B17C3">
            <w:pPr>
              <w:rPr>
                <w:sz w:val="17"/>
                <w:szCs w:val="17"/>
              </w:rPr>
            </w:pPr>
          </w:p>
          <w:p w14:paraId="40152003" w14:textId="58F55B75" w:rsidR="008B17C3" w:rsidRPr="003254BF" w:rsidRDefault="005A6582" w:rsidP="008B17C3">
            <w:pPr>
              <w:rPr>
                <w:sz w:val="17"/>
                <w:szCs w:val="17"/>
              </w:rPr>
            </w:pPr>
            <w:r w:rsidRPr="003254BF">
              <w:rPr>
                <w:sz w:val="17"/>
                <w:szCs w:val="17"/>
              </w:rPr>
              <w:t xml:space="preserve">Lipafair- An Android app that allows </w:t>
            </w:r>
            <w:r w:rsidR="00DB1899" w:rsidRPr="003254BF">
              <w:rPr>
                <w:sz w:val="17"/>
                <w:szCs w:val="17"/>
              </w:rPr>
              <w:t>cashless payment</w:t>
            </w:r>
            <w:r w:rsidR="00996C3F" w:rsidRPr="003254BF">
              <w:rPr>
                <w:sz w:val="17"/>
                <w:szCs w:val="17"/>
              </w:rPr>
              <w:t xml:space="preserve"> of goods and services</w:t>
            </w:r>
            <w:r w:rsidR="00DB1899" w:rsidRPr="003254BF">
              <w:rPr>
                <w:sz w:val="17"/>
                <w:szCs w:val="17"/>
              </w:rPr>
              <w:t xml:space="preserve"> via credit cards, </w:t>
            </w:r>
            <w:r w:rsidR="00996C3F" w:rsidRPr="003254BF">
              <w:rPr>
                <w:sz w:val="17"/>
                <w:szCs w:val="17"/>
              </w:rPr>
              <w:t>PayPal</w:t>
            </w:r>
            <w:r w:rsidR="00DB1899" w:rsidRPr="003254BF">
              <w:rPr>
                <w:sz w:val="17"/>
                <w:szCs w:val="17"/>
              </w:rPr>
              <w:t xml:space="preserve"> and many other means of paymen</w:t>
            </w:r>
            <w:r w:rsidR="00996C3F" w:rsidRPr="003254BF">
              <w:rPr>
                <w:sz w:val="17"/>
                <w:szCs w:val="17"/>
              </w:rPr>
              <w:t>t, by means of QR code scanning.</w:t>
            </w:r>
          </w:p>
          <w:p w14:paraId="7F7A5A26" w14:textId="77777777" w:rsidR="00996C3F" w:rsidRPr="003254BF" w:rsidRDefault="00996C3F" w:rsidP="008B17C3">
            <w:pPr>
              <w:rPr>
                <w:sz w:val="17"/>
                <w:szCs w:val="17"/>
              </w:rPr>
            </w:pPr>
          </w:p>
          <w:p w14:paraId="3B24EE3A" w14:textId="5D7F80BA" w:rsidR="00996C3F" w:rsidRPr="003254BF" w:rsidRDefault="00996C3F" w:rsidP="008B17C3">
            <w:pPr>
              <w:rPr>
                <w:sz w:val="17"/>
                <w:szCs w:val="17"/>
              </w:rPr>
            </w:pPr>
            <w:r w:rsidRPr="003254BF">
              <w:rPr>
                <w:sz w:val="17"/>
                <w:szCs w:val="17"/>
              </w:rPr>
              <w:t>Dr. Skin – A flutter application that uses machine learning to diagnose and prescribe treatment for a wide range of skin diseases.</w:t>
            </w:r>
          </w:p>
          <w:p w14:paraId="502B810A" w14:textId="77777777" w:rsidR="008B17C3" w:rsidRPr="008B17C3" w:rsidRDefault="008B17C3" w:rsidP="008B17C3"/>
          <w:p w14:paraId="1692671B" w14:textId="41783456" w:rsidR="008B17C3" w:rsidRPr="004D3011" w:rsidRDefault="008B17C3" w:rsidP="00A90331">
            <w:pPr>
              <w:tabs>
                <w:tab w:val="center" w:pos="1685"/>
              </w:tabs>
            </w:pPr>
          </w:p>
        </w:tc>
        <w:tc>
          <w:tcPr>
            <w:tcW w:w="720" w:type="dxa"/>
          </w:tcPr>
          <w:p w14:paraId="098A459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89B551F" w14:textId="1994A0FF" w:rsidR="001B2ABD" w:rsidRDefault="00E766E6" w:rsidP="005B336E">
            <w:pPr>
              <w:pStyle w:val="Title"/>
              <w:rPr>
                <w:sz w:val="72"/>
                <w:szCs w:val="72"/>
              </w:rPr>
            </w:pPr>
            <w:r w:rsidRPr="009E6E7C">
              <w:rPr>
                <w:sz w:val="72"/>
                <w:szCs w:val="72"/>
              </w:rPr>
              <w:t>Bonface MWau</w:t>
            </w:r>
            <w:r w:rsidR="00007E97">
              <w:rPr>
                <w:sz w:val="72"/>
                <w:szCs w:val="72"/>
              </w:rPr>
              <w:t>RA</w:t>
            </w:r>
          </w:p>
          <w:p w14:paraId="38FD4E1C" w14:textId="77777777" w:rsidR="00BF2EEF" w:rsidRDefault="00BF2EEF" w:rsidP="00BF2EEF"/>
          <w:p w14:paraId="6A84CA03" w14:textId="63207C7F" w:rsidR="00BF2EEF" w:rsidRPr="00BF2EEF" w:rsidRDefault="009D34C7" w:rsidP="00BF2E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Discover Graduate Program</w:t>
            </w:r>
          </w:p>
          <w:p w14:paraId="6076128D" w14:textId="77777777" w:rsidR="00E766E6" w:rsidRPr="00E766E6" w:rsidRDefault="00E766E6" w:rsidP="00E766E6"/>
          <w:p w14:paraId="686A64B1" w14:textId="656151DD" w:rsidR="00007E97" w:rsidRPr="006431D5" w:rsidRDefault="005B336E" w:rsidP="006431D5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Education</w:t>
            </w:r>
          </w:p>
          <w:p w14:paraId="4362764B" w14:textId="0DBEB675" w:rsidR="00036450" w:rsidRPr="003F0D1C" w:rsidRDefault="001C4461" w:rsidP="001C4461">
            <w:pPr>
              <w:pStyle w:val="Heading4"/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Alliance High School</w:t>
            </w:r>
          </w:p>
          <w:p w14:paraId="3E4CD53B" w14:textId="70E5BD3A" w:rsidR="001C4461" w:rsidRPr="003F0D1C" w:rsidRDefault="001C4461" w:rsidP="001C4461">
            <w:p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February 16</w:t>
            </w:r>
            <w:r w:rsidRPr="003F0D1C">
              <w:rPr>
                <w:sz w:val="17"/>
                <w:szCs w:val="17"/>
                <w:vertAlign w:val="superscript"/>
              </w:rPr>
              <w:t>th</w:t>
            </w:r>
            <w:r w:rsidR="00E50974" w:rsidRPr="003F0D1C">
              <w:rPr>
                <w:sz w:val="17"/>
                <w:szCs w:val="17"/>
              </w:rPr>
              <w:t>, 2013</w:t>
            </w:r>
            <w:r w:rsidRPr="003F0D1C">
              <w:rPr>
                <w:sz w:val="17"/>
                <w:szCs w:val="17"/>
              </w:rPr>
              <w:t xml:space="preserve"> – November 30</w:t>
            </w:r>
            <w:r w:rsidRPr="003F0D1C">
              <w:rPr>
                <w:sz w:val="17"/>
                <w:szCs w:val="17"/>
                <w:vertAlign w:val="superscript"/>
              </w:rPr>
              <w:t>th</w:t>
            </w:r>
            <w:r w:rsidR="00E50974" w:rsidRPr="003F0D1C">
              <w:rPr>
                <w:sz w:val="17"/>
                <w:szCs w:val="17"/>
              </w:rPr>
              <w:t>, 2016</w:t>
            </w:r>
          </w:p>
          <w:p w14:paraId="128F501C" w14:textId="03E808A0" w:rsidR="001C4461" w:rsidRPr="003F0D1C" w:rsidRDefault="001C4461" w:rsidP="00F00031">
            <w:pPr>
              <w:pStyle w:val="ListParagraph"/>
              <w:numPr>
                <w:ilvl w:val="0"/>
                <w:numId w:val="2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Received many certificates of merit given to the top 20 (Out of about 400) students in every class.</w:t>
            </w:r>
          </w:p>
          <w:p w14:paraId="44EA774C" w14:textId="3FFDE0AB" w:rsidR="006D5721" w:rsidRPr="003F0D1C" w:rsidRDefault="006D5721" w:rsidP="001C4461">
            <w:pPr>
              <w:pStyle w:val="ListParagraph"/>
              <w:numPr>
                <w:ilvl w:val="0"/>
                <w:numId w:val="2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Sat for Kenya Certificate of Secondary Education. Achieved an excellent grade of A-.</w:t>
            </w:r>
          </w:p>
          <w:p w14:paraId="09A0CFC6" w14:textId="77777777" w:rsidR="00F00031" w:rsidRPr="003F0D1C" w:rsidRDefault="00F00031" w:rsidP="00F00031">
            <w:pPr>
              <w:ind w:left="360"/>
              <w:rPr>
                <w:sz w:val="17"/>
                <w:szCs w:val="17"/>
              </w:rPr>
            </w:pPr>
          </w:p>
          <w:p w14:paraId="0D25CBD9" w14:textId="54742A65" w:rsidR="006D5721" w:rsidRPr="003F0D1C" w:rsidRDefault="006D5721" w:rsidP="001C4461">
            <w:pPr>
              <w:rPr>
                <w:b/>
                <w:bCs/>
                <w:sz w:val="17"/>
                <w:szCs w:val="17"/>
              </w:rPr>
            </w:pPr>
            <w:r w:rsidRPr="003F0D1C">
              <w:rPr>
                <w:b/>
                <w:bCs/>
                <w:sz w:val="17"/>
                <w:szCs w:val="17"/>
              </w:rPr>
              <w:t>Strathmore University</w:t>
            </w:r>
          </w:p>
          <w:p w14:paraId="078B3FBC" w14:textId="421C5B8B" w:rsidR="006D5721" w:rsidRPr="003F0D1C" w:rsidRDefault="006D5721" w:rsidP="001C4461">
            <w:p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July 2</w:t>
            </w:r>
            <w:r w:rsidRPr="003F0D1C">
              <w:rPr>
                <w:sz w:val="17"/>
                <w:szCs w:val="17"/>
                <w:vertAlign w:val="superscript"/>
              </w:rPr>
              <w:t>nd</w:t>
            </w:r>
            <w:r w:rsidR="00E50974" w:rsidRPr="003F0D1C">
              <w:rPr>
                <w:sz w:val="17"/>
                <w:szCs w:val="17"/>
              </w:rPr>
              <w:t>, 2018</w:t>
            </w:r>
            <w:r w:rsidRPr="003F0D1C">
              <w:rPr>
                <w:sz w:val="17"/>
                <w:szCs w:val="17"/>
              </w:rPr>
              <w:t xml:space="preserve"> – Date</w:t>
            </w:r>
          </w:p>
          <w:p w14:paraId="648E8C29" w14:textId="41F5BB98" w:rsidR="006D5721" w:rsidRPr="003F0D1C" w:rsidRDefault="006D5721" w:rsidP="00F00031">
            <w:pPr>
              <w:pStyle w:val="ListParagraph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 xml:space="preserve">Appeared on the </w:t>
            </w:r>
            <w:r w:rsidR="00E50974" w:rsidRPr="003F0D1C">
              <w:rPr>
                <w:sz w:val="17"/>
                <w:szCs w:val="17"/>
              </w:rPr>
              <w:t>dean’s</w:t>
            </w:r>
            <w:r w:rsidRPr="003F0D1C">
              <w:rPr>
                <w:sz w:val="17"/>
                <w:szCs w:val="17"/>
              </w:rPr>
              <w:t xml:space="preserve"> list in </w:t>
            </w:r>
            <w:r w:rsidR="009E6E7C" w:rsidRPr="003F0D1C">
              <w:rPr>
                <w:sz w:val="17"/>
                <w:szCs w:val="17"/>
              </w:rPr>
              <w:t xml:space="preserve">3 of the 4 </w:t>
            </w:r>
            <w:r w:rsidRPr="003F0D1C">
              <w:rPr>
                <w:sz w:val="17"/>
                <w:szCs w:val="17"/>
              </w:rPr>
              <w:t>completed academic years.</w:t>
            </w:r>
          </w:p>
          <w:p w14:paraId="691C67A7" w14:textId="0566E30F" w:rsidR="006D5721" w:rsidRPr="003F0D1C" w:rsidRDefault="006D5721" w:rsidP="00F00031">
            <w:pPr>
              <w:pStyle w:val="ListParagraph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 xml:space="preserve">Partnered with classmates to create projects, both for commercial and </w:t>
            </w:r>
            <w:r w:rsidR="007A1714" w:rsidRPr="003F0D1C">
              <w:rPr>
                <w:sz w:val="17"/>
                <w:szCs w:val="17"/>
              </w:rPr>
              <w:t>academic</w:t>
            </w:r>
            <w:r w:rsidRPr="003F0D1C">
              <w:rPr>
                <w:sz w:val="17"/>
                <w:szCs w:val="17"/>
              </w:rPr>
              <w:t xml:space="preserve"> use.</w:t>
            </w:r>
          </w:p>
          <w:sdt>
            <w:sdtPr>
              <w:rPr>
                <w:sz w:val="17"/>
                <w:szCs w:val="17"/>
              </w:rPr>
              <w:id w:val="1001553383"/>
              <w:placeholder>
                <w:docPart w:val="75BFCBD74421443B8BEF2F49C41808F4"/>
              </w:placeholder>
              <w:temporary/>
              <w:showingPlcHdr/>
              <w15:appearance w15:val="hidden"/>
            </w:sdtPr>
            <w:sdtEndPr/>
            <w:sdtContent>
              <w:p w14:paraId="2BBAFDBE" w14:textId="77777777" w:rsidR="00036450" w:rsidRPr="003F0D1C" w:rsidRDefault="00036450" w:rsidP="00036450">
                <w:pPr>
                  <w:pStyle w:val="Heading2"/>
                  <w:rPr>
                    <w:sz w:val="17"/>
                    <w:szCs w:val="17"/>
                  </w:rPr>
                </w:pPr>
                <w:r w:rsidRPr="003F0D1C">
                  <w:rPr>
                    <w:sz w:val="17"/>
                    <w:szCs w:val="17"/>
                  </w:rPr>
                  <w:t>WORK EXPERIENCE</w:t>
                </w:r>
              </w:p>
            </w:sdtContent>
          </w:sdt>
          <w:p w14:paraId="0BCD3AF3" w14:textId="4F6E37FD" w:rsidR="004D3011" w:rsidRPr="003F0D1C" w:rsidRDefault="006D5721" w:rsidP="00B359E4">
            <w:pPr>
              <w:pStyle w:val="Heading4"/>
              <w:rPr>
                <w:bCs/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Praise Gate Children’s Home | Volunteer</w:t>
            </w:r>
          </w:p>
          <w:p w14:paraId="5B5B421C" w14:textId="5D7C2D49" w:rsidR="004D3011" w:rsidRPr="003F0D1C" w:rsidRDefault="006D5721" w:rsidP="00B359E4">
            <w:pPr>
              <w:pStyle w:val="Date"/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January 22</w:t>
            </w:r>
            <w:r w:rsidRPr="003F0D1C">
              <w:rPr>
                <w:sz w:val="17"/>
                <w:szCs w:val="17"/>
                <w:vertAlign w:val="superscript"/>
              </w:rPr>
              <w:t>nd</w:t>
            </w:r>
            <w:r w:rsidR="00E50974" w:rsidRPr="003F0D1C">
              <w:rPr>
                <w:sz w:val="17"/>
                <w:szCs w:val="17"/>
              </w:rPr>
              <w:t>, 2020</w:t>
            </w:r>
            <w:r w:rsidR="004D3011" w:rsidRPr="003F0D1C">
              <w:rPr>
                <w:sz w:val="17"/>
                <w:szCs w:val="17"/>
              </w:rPr>
              <w:t>–</w:t>
            </w:r>
            <w:r w:rsidRPr="003F0D1C">
              <w:rPr>
                <w:sz w:val="17"/>
                <w:szCs w:val="17"/>
              </w:rPr>
              <w:t xml:space="preserve"> March 18</w:t>
            </w:r>
            <w:r w:rsidRPr="003F0D1C">
              <w:rPr>
                <w:sz w:val="17"/>
                <w:szCs w:val="17"/>
                <w:vertAlign w:val="superscript"/>
              </w:rPr>
              <w:t>th</w:t>
            </w:r>
            <w:r w:rsidR="00E50974" w:rsidRPr="003F0D1C">
              <w:rPr>
                <w:sz w:val="17"/>
                <w:szCs w:val="17"/>
              </w:rPr>
              <w:t>, 2020</w:t>
            </w:r>
          </w:p>
          <w:p w14:paraId="623B86A3" w14:textId="77777777" w:rsidR="00F00031" w:rsidRPr="003F0D1C" w:rsidRDefault="00F00031" w:rsidP="00F00031">
            <w:pPr>
              <w:rPr>
                <w:sz w:val="17"/>
                <w:szCs w:val="17"/>
              </w:rPr>
            </w:pPr>
          </w:p>
          <w:p w14:paraId="0D9A97FD" w14:textId="19580EC6" w:rsidR="00F00031" w:rsidRPr="003F0D1C" w:rsidRDefault="00F00031" w:rsidP="00E71D1E">
            <w:pPr>
              <w:pStyle w:val="Heading4"/>
              <w:rPr>
                <w:bCs/>
                <w:sz w:val="17"/>
                <w:szCs w:val="17"/>
              </w:rPr>
            </w:pPr>
            <w:r w:rsidRPr="003F0D1C">
              <w:rPr>
                <w:bCs/>
                <w:sz w:val="17"/>
                <w:szCs w:val="17"/>
              </w:rPr>
              <w:t>Responsibilities</w:t>
            </w:r>
          </w:p>
          <w:p w14:paraId="15C6F183" w14:textId="77777777" w:rsidR="00F00031" w:rsidRPr="003F0D1C" w:rsidRDefault="00F00031" w:rsidP="00E71D1E">
            <w:pPr>
              <w:pStyle w:val="ListParagraph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A</w:t>
            </w:r>
            <w:r w:rsidR="006D5721" w:rsidRPr="003F0D1C">
              <w:rPr>
                <w:sz w:val="17"/>
                <w:szCs w:val="17"/>
              </w:rPr>
              <w:t xml:space="preserve">utomation of their filing systems </w:t>
            </w:r>
          </w:p>
          <w:p w14:paraId="7EBDC5B8" w14:textId="77777777" w:rsidR="00F00031" w:rsidRPr="003F0D1C" w:rsidRDefault="00F00031" w:rsidP="00E71D1E">
            <w:pPr>
              <w:pStyle w:val="ListParagraph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C</w:t>
            </w:r>
            <w:r w:rsidR="006D5721" w:rsidRPr="003F0D1C">
              <w:rPr>
                <w:sz w:val="17"/>
                <w:szCs w:val="17"/>
              </w:rPr>
              <w:t>reation of social media presence</w:t>
            </w:r>
            <w:r w:rsidRPr="003F0D1C">
              <w:rPr>
                <w:sz w:val="17"/>
                <w:szCs w:val="17"/>
              </w:rPr>
              <w:t xml:space="preserve">. </w:t>
            </w:r>
          </w:p>
          <w:p w14:paraId="3016A808" w14:textId="515711B0" w:rsidR="00F00031" w:rsidRPr="003F0D1C" w:rsidRDefault="00F00031" w:rsidP="00E71D1E">
            <w:pPr>
              <w:pStyle w:val="ListParagraph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Offering computer lessons to the children at the facility.</w:t>
            </w:r>
          </w:p>
          <w:p w14:paraId="100CA663" w14:textId="77777777" w:rsidR="00F00031" w:rsidRPr="003F0D1C" w:rsidRDefault="00F00031" w:rsidP="004D3011">
            <w:pPr>
              <w:rPr>
                <w:sz w:val="17"/>
                <w:szCs w:val="17"/>
              </w:rPr>
            </w:pPr>
          </w:p>
          <w:p w14:paraId="7B7261EF" w14:textId="20A90AB6" w:rsidR="00F00031" w:rsidRPr="003F0D1C" w:rsidRDefault="00F00031" w:rsidP="00E71D1E">
            <w:pPr>
              <w:pStyle w:val="Heading4"/>
              <w:rPr>
                <w:bCs/>
                <w:sz w:val="17"/>
                <w:szCs w:val="17"/>
              </w:rPr>
            </w:pPr>
            <w:r w:rsidRPr="003F0D1C">
              <w:rPr>
                <w:bCs/>
                <w:sz w:val="17"/>
                <w:szCs w:val="17"/>
              </w:rPr>
              <w:t>Achievements</w:t>
            </w:r>
          </w:p>
          <w:p w14:paraId="03B0F7E2" w14:textId="77777777" w:rsidR="00F00031" w:rsidRPr="003F0D1C" w:rsidRDefault="00F00031" w:rsidP="00E71D1E">
            <w:pPr>
              <w:pStyle w:val="ListParagraph"/>
              <w:numPr>
                <w:ilvl w:val="0"/>
                <w:numId w:val="5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Created Facebook page and trained staff in its management</w:t>
            </w:r>
          </w:p>
          <w:p w14:paraId="3720D75D" w14:textId="77777777" w:rsidR="00F00031" w:rsidRPr="003F0D1C" w:rsidRDefault="00F00031" w:rsidP="00E71D1E">
            <w:pPr>
              <w:pStyle w:val="ListParagraph"/>
              <w:numPr>
                <w:ilvl w:val="0"/>
                <w:numId w:val="5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Automated filing system using a simple system that allows scanning of documents and upload to google drive.</w:t>
            </w:r>
          </w:p>
          <w:p w14:paraId="57041119" w14:textId="75DD0930" w:rsidR="004D3011" w:rsidRPr="003F0D1C" w:rsidRDefault="00F00031" w:rsidP="00E71D1E">
            <w:pPr>
              <w:pStyle w:val="ListParagraph"/>
              <w:numPr>
                <w:ilvl w:val="0"/>
                <w:numId w:val="5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Gave basic lessons to the children revolving around hardware, navigating windows and the use of Microsoft office.</w:t>
            </w:r>
            <w:r w:rsidR="00036450" w:rsidRPr="003F0D1C">
              <w:rPr>
                <w:sz w:val="17"/>
                <w:szCs w:val="17"/>
              </w:rPr>
              <w:t xml:space="preserve"> </w:t>
            </w:r>
          </w:p>
          <w:p w14:paraId="5210DF9F" w14:textId="77777777" w:rsidR="004D3011" w:rsidRPr="003F0D1C" w:rsidRDefault="004D3011" w:rsidP="00036450">
            <w:pPr>
              <w:rPr>
                <w:sz w:val="17"/>
                <w:szCs w:val="17"/>
              </w:rPr>
            </w:pPr>
          </w:p>
          <w:p w14:paraId="3499CA5C" w14:textId="5542AAC4" w:rsidR="00F82463" w:rsidRPr="003F0D1C" w:rsidRDefault="00F82463" w:rsidP="000600BE">
            <w:pPr>
              <w:pStyle w:val="Heading4"/>
              <w:rPr>
                <w:bCs/>
                <w:sz w:val="17"/>
                <w:szCs w:val="17"/>
              </w:rPr>
            </w:pPr>
            <w:r w:rsidRPr="003F0D1C">
              <w:rPr>
                <w:bCs/>
                <w:sz w:val="17"/>
                <w:szCs w:val="17"/>
              </w:rPr>
              <w:t>Lipafair LLC</w:t>
            </w:r>
            <w:r w:rsidR="000600BE" w:rsidRPr="003F0D1C">
              <w:rPr>
                <w:bCs/>
                <w:sz w:val="17"/>
                <w:szCs w:val="17"/>
              </w:rPr>
              <w:t xml:space="preserve"> | </w:t>
            </w:r>
            <w:r w:rsidR="00BB6F68" w:rsidRPr="003F0D1C">
              <w:rPr>
                <w:bCs/>
                <w:sz w:val="17"/>
                <w:szCs w:val="17"/>
              </w:rPr>
              <w:t>Cofounder</w:t>
            </w:r>
          </w:p>
          <w:p w14:paraId="57EF0520" w14:textId="6889DA00" w:rsidR="000600BE" w:rsidRPr="003F0D1C" w:rsidRDefault="007B4CA6" w:rsidP="000600BE">
            <w:pPr>
              <w:pStyle w:val="Date"/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September</w:t>
            </w:r>
            <w:r w:rsidR="000600BE" w:rsidRPr="003F0D1C">
              <w:rPr>
                <w:sz w:val="17"/>
                <w:szCs w:val="17"/>
              </w:rPr>
              <w:t xml:space="preserve"> 25th</w:t>
            </w:r>
            <w:r w:rsidR="00E50974" w:rsidRPr="003F0D1C">
              <w:rPr>
                <w:sz w:val="17"/>
                <w:szCs w:val="17"/>
              </w:rPr>
              <w:t>, 2020</w:t>
            </w:r>
            <w:r w:rsidR="000600BE" w:rsidRPr="003F0D1C">
              <w:rPr>
                <w:sz w:val="17"/>
                <w:szCs w:val="17"/>
              </w:rPr>
              <w:t xml:space="preserve">– </w:t>
            </w:r>
            <w:r w:rsidRPr="003F0D1C">
              <w:rPr>
                <w:sz w:val="17"/>
                <w:szCs w:val="17"/>
              </w:rPr>
              <w:t>June</w:t>
            </w:r>
            <w:r w:rsidR="000600BE" w:rsidRPr="003F0D1C">
              <w:rPr>
                <w:sz w:val="17"/>
                <w:szCs w:val="17"/>
              </w:rPr>
              <w:t xml:space="preserve"> 18</w:t>
            </w:r>
            <w:r w:rsidR="000600BE" w:rsidRPr="003F0D1C">
              <w:rPr>
                <w:sz w:val="17"/>
                <w:szCs w:val="17"/>
                <w:vertAlign w:val="superscript"/>
              </w:rPr>
              <w:t>th</w:t>
            </w:r>
            <w:r w:rsidR="00E50974" w:rsidRPr="003F0D1C">
              <w:rPr>
                <w:sz w:val="17"/>
                <w:szCs w:val="17"/>
              </w:rPr>
              <w:t>, 2021</w:t>
            </w:r>
          </w:p>
          <w:p w14:paraId="3EF6888E" w14:textId="77777777" w:rsidR="000600BE" w:rsidRPr="003F0D1C" w:rsidRDefault="000600BE" w:rsidP="000600BE">
            <w:pPr>
              <w:rPr>
                <w:sz w:val="17"/>
                <w:szCs w:val="17"/>
              </w:rPr>
            </w:pPr>
          </w:p>
          <w:p w14:paraId="0099BD1C" w14:textId="30BF88F9" w:rsidR="000600BE" w:rsidRPr="003F0D1C" w:rsidRDefault="000600BE" w:rsidP="00BB6F68">
            <w:pPr>
              <w:pStyle w:val="Heading4"/>
              <w:rPr>
                <w:bCs/>
                <w:sz w:val="17"/>
                <w:szCs w:val="17"/>
              </w:rPr>
            </w:pPr>
            <w:r w:rsidRPr="003F0D1C">
              <w:rPr>
                <w:bCs/>
                <w:sz w:val="17"/>
                <w:szCs w:val="17"/>
              </w:rPr>
              <w:t>Responsibilities</w:t>
            </w:r>
          </w:p>
          <w:p w14:paraId="0CA1EC79" w14:textId="77CBF1E7" w:rsidR="000600BE" w:rsidRPr="003F0D1C" w:rsidRDefault="00E50974" w:rsidP="007B4CA6">
            <w:pPr>
              <w:pStyle w:val="ListParagraph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Lipafair’s website</w:t>
            </w:r>
            <w:r w:rsidR="000600BE" w:rsidRPr="003F0D1C">
              <w:rPr>
                <w:sz w:val="17"/>
                <w:szCs w:val="17"/>
              </w:rPr>
              <w:t xml:space="preserve"> UI design</w:t>
            </w:r>
            <w:r w:rsidR="00B20C01" w:rsidRPr="003F0D1C">
              <w:rPr>
                <w:sz w:val="17"/>
                <w:szCs w:val="17"/>
              </w:rPr>
              <w:t xml:space="preserve"> and hosting.</w:t>
            </w:r>
          </w:p>
          <w:p w14:paraId="036114EA" w14:textId="267C4C01" w:rsidR="000600BE" w:rsidRPr="003F0D1C" w:rsidRDefault="00DB0A7C" w:rsidP="007B4CA6">
            <w:pPr>
              <w:pStyle w:val="ListParagraph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 xml:space="preserve">Lipafair App UI design, </w:t>
            </w:r>
            <w:r w:rsidR="00E71D1E" w:rsidRPr="003F0D1C">
              <w:rPr>
                <w:sz w:val="17"/>
                <w:szCs w:val="17"/>
              </w:rPr>
              <w:t>database handling</w:t>
            </w:r>
            <w:r w:rsidR="00BB6F68" w:rsidRPr="003F0D1C">
              <w:rPr>
                <w:sz w:val="17"/>
                <w:szCs w:val="17"/>
              </w:rPr>
              <w:t>.</w:t>
            </w:r>
          </w:p>
          <w:p w14:paraId="07262641" w14:textId="0A1E143D" w:rsidR="00BB6F68" w:rsidRPr="003F0D1C" w:rsidRDefault="00811581" w:rsidP="007B4CA6">
            <w:pPr>
              <w:pStyle w:val="ListParagraph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Partner and customer relations</w:t>
            </w:r>
          </w:p>
          <w:p w14:paraId="548D66C9" w14:textId="719086DE" w:rsidR="000600BE" w:rsidRPr="003F0D1C" w:rsidRDefault="000600BE" w:rsidP="000600BE">
            <w:pPr>
              <w:rPr>
                <w:sz w:val="17"/>
                <w:szCs w:val="17"/>
              </w:rPr>
            </w:pPr>
          </w:p>
          <w:p w14:paraId="087A6050" w14:textId="77777777" w:rsidR="00E71D1E" w:rsidRPr="003F0D1C" w:rsidRDefault="00E71D1E" w:rsidP="00E71D1E">
            <w:pPr>
              <w:pStyle w:val="Heading4"/>
              <w:rPr>
                <w:bCs/>
                <w:sz w:val="17"/>
                <w:szCs w:val="17"/>
              </w:rPr>
            </w:pPr>
            <w:r w:rsidRPr="003F0D1C">
              <w:rPr>
                <w:bCs/>
                <w:sz w:val="17"/>
                <w:szCs w:val="17"/>
              </w:rPr>
              <w:t>Achievements</w:t>
            </w:r>
          </w:p>
          <w:p w14:paraId="20298E00" w14:textId="4E31EEAC" w:rsidR="00C722B0" w:rsidRPr="003F0D1C" w:rsidRDefault="00C722B0" w:rsidP="00C722B0">
            <w:pPr>
              <w:pStyle w:val="ListParagraph"/>
              <w:numPr>
                <w:ilvl w:val="0"/>
                <w:numId w:val="5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 xml:space="preserve">Managed to participate in the 2020 Konza Technopolis/UNDP Covid hackathon, emerging top 15 out of over 300 applicants. Later moved into accelerator program that </w:t>
            </w:r>
            <w:r w:rsidR="00E50974" w:rsidRPr="003F0D1C">
              <w:rPr>
                <w:sz w:val="17"/>
                <w:szCs w:val="17"/>
              </w:rPr>
              <w:t>fast-paced</w:t>
            </w:r>
            <w:r w:rsidRPr="003F0D1C">
              <w:rPr>
                <w:sz w:val="17"/>
                <w:szCs w:val="17"/>
              </w:rPr>
              <w:t xml:space="preserve"> product creation and involved all the activities below.</w:t>
            </w:r>
          </w:p>
          <w:p w14:paraId="3D5CF93F" w14:textId="311BE918" w:rsidR="00E71D1E" w:rsidRPr="003F0D1C" w:rsidRDefault="00B20C01" w:rsidP="00E71D1E">
            <w:pPr>
              <w:pStyle w:val="ListParagraph"/>
              <w:numPr>
                <w:ilvl w:val="0"/>
                <w:numId w:val="5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>Successfully designed and hosted Lipafair</w:t>
            </w:r>
            <w:r w:rsidR="00573C0A" w:rsidRPr="003F0D1C">
              <w:rPr>
                <w:sz w:val="17"/>
                <w:szCs w:val="17"/>
              </w:rPr>
              <w:t>’s website</w:t>
            </w:r>
          </w:p>
          <w:p w14:paraId="50452A73" w14:textId="19DF364F" w:rsidR="00E71D1E" w:rsidRPr="003F0D1C" w:rsidRDefault="00903412" w:rsidP="000600BE">
            <w:pPr>
              <w:pStyle w:val="ListParagraph"/>
              <w:numPr>
                <w:ilvl w:val="0"/>
                <w:numId w:val="5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 xml:space="preserve">Designed Lipafair’s application’s UI, </w:t>
            </w:r>
            <w:r w:rsidR="002019C0" w:rsidRPr="003F0D1C">
              <w:rPr>
                <w:sz w:val="17"/>
                <w:szCs w:val="17"/>
              </w:rPr>
              <w:t xml:space="preserve">helped in troubleshooting and successfully </w:t>
            </w:r>
            <w:r w:rsidR="00BB6F68" w:rsidRPr="003F0D1C">
              <w:rPr>
                <w:sz w:val="17"/>
                <w:szCs w:val="17"/>
              </w:rPr>
              <w:t>handled data.</w:t>
            </w:r>
          </w:p>
          <w:p w14:paraId="6C5FB40C" w14:textId="22076945" w:rsidR="00036450" w:rsidRPr="003F0D1C" w:rsidRDefault="00573C0A" w:rsidP="00036450">
            <w:pPr>
              <w:pStyle w:val="ListParagraph"/>
              <w:numPr>
                <w:ilvl w:val="0"/>
                <w:numId w:val="5"/>
              </w:numPr>
              <w:rPr>
                <w:sz w:val="17"/>
                <w:szCs w:val="17"/>
              </w:rPr>
            </w:pPr>
            <w:r w:rsidRPr="003F0D1C">
              <w:rPr>
                <w:sz w:val="17"/>
                <w:szCs w:val="17"/>
              </w:rPr>
              <w:t xml:space="preserve">Gained a lot of experience in Android app development, UI/UX design and </w:t>
            </w:r>
            <w:r w:rsidR="007B4CA6" w:rsidRPr="003F0D1C">
              <w:rPr>
                <w:sz w:val="17"/>
                <w:szCs w:val="17"/>
              </w:rPr>
              <w:t>overall business management.</w:t>
            </w:r>
          </w:p>
          <w:p w14:paraId="2E8B0FAB" w14:textId="58C9DC65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14A867F0" w14:textId="618E8AE3" w:rsidR="0043117B" w:rsidRDefault="00AE63DF" w:rsidP="00AE63DF">
      <w:pPr>
        <w:tabs>
          <w:tab w:val="left" w:pos="4800"/>
        </w:tabs>
      </w:pPr>
      <w:r>
        <w:tab/>
      </w:r>
      <w:r w:rsidR="001460B1" w:rsidRPr="001460B1">
        <w:t xml:space="preserve"> </w:t>
      </w: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6439" w14:textId="77777777" w:rsidR="00ED4B6A" w:rsidRDefault="00ED4B6A" w:rsidP="000C45FF">
      <w:r>
        <w:separator/>
      </w:r>
    </w:p>
  </w:endnote>
  <w:endnote w:type="continuationSeparator" w:id="0">
    <w:p w14:paraId="04B120DC" w14:textId="77777777" w:rsidR="00ED4B6A" w:rsidRDefault="00ED4B6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6A63" w14:textId="77777777" w:rsidR="00ED4B6A" w:rsidRDefault="00ED4B6A" w:rsidP="000C45FF">
      <w:r>
        <w:separator/>
      </w:r>
    </w:p>
  </w:footnote>
  <w:footnote w:type="continuationSeparator" w:id="0">
    <w:p w14:paraId="129A7782" w14:textId="77777777" w:rsidR="00ED4B6A" w:rsidRDefault="00ED4B6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E43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C129D1" wp14:editId="4D6E210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FD4"/>
    <w:multiLevelType w:val="hybridMultilevel"/>
    <w:tmpl w:val="DC5C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87"/>
    <w:multiLevelType w:val="hybridMultilevel"/>
    <w:tmpl w:val="D96C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2F66"/>
    <w:multiLevelType w:val="hybridMultilevel"/>
    <w:tmpl w:val="1D78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35C8"/>
    <w:multiLevelType w:val="hybridMultilevel"/>
    <w:tmpl w:val="12E4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C461C"/>
    <w:multiLevelType w:val="hybridMultilevel"/>
    <w:tmpl w:val="DF4C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D6208"/>
    <w:multiLevelType w:val="hybridMultilevel"/>
    <w:tmpl w:val="4826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61"/>
    <w:rsid w:val="00007E97"/>
    <w:rsid w:val="00036450"/>
    <w:rsid w:val="0005020F"/>
    <w:rsid w:val="000600BE"/>
    <w:rsid w:val="00094499"/>
    <w:rsid w:val="000C45FF"/>
    <w:rsid w:val="000E3FD1"/>
    <w:rsid w:val="00112054"/>
    <w:rsid w:val="001460B1"/>
    <w:rsid w:val="001525E1"/>
    <w:rsid w:val="00180329"/>
    <w:rsid w:val="0019001F"/>
    <w:rsid w:val="001A74A5"/>
    <w:rsid w:val="001B2ABD"/>
    <w:rsid w:val="001C4461"/>
    <w:rsid w:val="001C5A12"/>
    <w:rsid w:val="001E0391"/>
    <w:rsid w:val="001E1759"/>
    <w:rsid w:val="001F1ECC"/>
    <w:rsid w:val="001F28BA"/>
    <w:rsid w:val="002019C0"/>
    <w:rsid w:val="002224C1"/>
    <w:rsid w:val="00233B52"/>
    <w:rsid w:val="00234F54"/>
    <w:rsid w:val="002400EB"/>
    <w:rsid w:val="00240A0E"/>
    <w:rsid w:val="00253FD9"/>
    <w:rsid w:val="00256CF7"/>
    <w:rsid w:val="00281FD5"/>
    <w:rsid w:val="002A43F3"/>
    <w:rsid w:val="0030481B"/>
    <w:rsid w:val="003156FC"/>
    <w:rsid w:val="003254B5"/>
    <w:rsid w:val="003254BF"/>
    <w:rsid w:val="0037121F"/>
    <w:rsid w:val="0037403B"/>
    <w:rsid w:val="003A2D18"/>
    <w:rsid w:val="003A6B7D"/>
    <w:rsid w:val="003B06CA"/>
    <w:rsid w:val="003F0D1C"/>
    <w:rsid w:val="004071FC"/>
    <w:rsid w:val="00430B58"/>
    <w:rsid w:val="00431B41"/>
    <w:rsid w:val="00445947"/>
    <w:rsid w:val="004813B3"/>
    <w:rsid w:val="00495658"/>
    <w:rsid w:val="00496591"/>
    <w:rsid w:val="004C3A8B"/>
    <w:rsid w:val="004C63E4"/>
    <w:rsid w:val="004D3011"/>
    <w:rsid w:val="004D3A96"/>
    <w:rsid w:val="004E7E07"/>
    <w:rsid w:val="005262AC"/>
    <w:rsid w:val="00560093"/>
    <w:rsid w:val="00573C0A"/>
    <w:rsid w:val="00586BE3"/>
    <w:rsid w:val="005A6582"/>
    <w:rsid w:val="005B336E"/>
    <w:rsid w:val="005E39D5"/>
    <w:rsid w:val="00600670"/>
    <w:rsid w:val="006009DA"/>
    <w:rsid w:val="006211F0"/>
    <w:rsid w:val="0062123A"/>
    <w:rsid w:val="006431D5"/>
    <w:rsid w:val="00646E75"/>
    <w:rsid w:val="006771D0"/>
    <w:rsid w:val="006D5721"/>
    <w:rsid w:val="006D722C"/>
    <w:rsid w:val="00715FCB"/>
    <w:rsid w:val="00724002"/>
    <w:rsid w:val="00743101"/>
    <w:rsid w:val="007775E1"/>
    <w:rsid w:val="007867A0"/>
    <w:rsid w:val="007927F5"/>
    <w:rsid w:val="007A1714"/>
    <w:rsid w:val="007B3077"/>
    <w:rsid w:val="007B4CA6"/>
    <w:rsid w:val="007B664B"/>
    <w:rsid w:val="007D4A20"/>
    <w:rsid w:val="007D62EA"/>
    <w:rsid w:val="00802CA0"/>
    <w:rsid w:val="00811581"/>
    <w:rsid w:val="00811ECE"/>
    <w:rsid w:val="00814416"/>
    <w:rsid w:val="00815D53"/>
    <w:rsid w:val="00821A39"/>
    <w:rsid w:val="008B17C3"/>
    <w:rsid w:val="00903412"/>
    <w:rsid w:val="009260CD"/>
    <w:rsid w:val="00947A0B"/>
    <w:rsid w:val="00952C25"/>
    <w:rsid w:val="00996C3F"/>
    <w:rsid w:val="009D34C7"/>
    <w:rsid w:val="009E6E7C"/>
    <w:rsid w:val="00A2118D"/>
    <w:rsid w:val="00A90331"/>
    <w:rsid w:val="00AD76E2"/>
    <w:rsid w:val="00AE63DF"/>
    <w:rsid w:val="00AF31BE"/>
    <w:rsid w:val="00B20152"/>
    <w:rsid w:val="00B20C01"/>
    <w:rsid w:val="00B359E4"/>
    <w:rsid w:val="00B53D35"/>
    <w:rsid w:val="00B57D98"/>
    <w:rsid w:val="00B70850"/>
    <w:rsid w:val="00B81C00"/>
    <w:rsid w:val="00BB01E2"/>
    <w:rsid w:val="00BB6F68"/>
    <w:rsid w:val="00BF2EEF"/>
    <w:rsid w:val="00C066B6"/>
    <w:rsid w:val="00C24D5D"/>
    <w:rsid w:val="00C37BA1"/>
    <w:rsid w:val="00C4674C"/>
    <w:rsid w:val="00C506CF"/>
    <w:rsid w:val="00C544FE"/>
    <w:rsid w:val="00C722B0"/>
    <w:rsid w:val="00C72BED"/>
    <w:rsid w:val="00C9578B"/>
    <w:rsid w:val="00CB0055"/>
    <w:rsid w:val="00D2522B"/>
    <w:rsid w:val="00D422DE"/>
    <w:rsid w:val="00D52C88"/>
    <w:rsid w:val="00D5459D"/>
    <w:rsid w:val="00D85858"/>
    <w:rsid w:val="00DA1F4D"/>
    <w:rsid w:val="00DB0A7C"/>
    <w:rsid w:val="00DB1899"/>
    <w:rsid w:val="00DD172A"/>
    <w:rsid w:val="00DE2A0D"/>
    <w:rsid w:val="00E25A26"/>
    <w:rsid w:val="00E4381A"/>
    <w:rsid w:val="00E50974"/>
    <w:rsid w:val="00E55D74"/>
    <w:rsid w:val="00E71D1E"/>
    <w:rsid w:val="00E766E6"/>
    <w:rsid w:val="00EC038B"/>
    <w:rsid w:val="00ED4B6A"/>
    <w:rsid w:val="00EE523A"/>
    <w:rsid w:val="00EF63E3"/>
    <w:rsid w:val="00F00031"/>
    <w:rsid w:val="00F60274"/>
    <w:rsid w:val="00F77FB9"/>
    <w:rsid w:val="00F82463"/>
    <w:rsid w:val="00FA2D1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C2D0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nny\AppData\Local\Microsoft\Office\16.0\DTS\en-US%7bFF223B40-72F4-43CB-82AC-9B8752D799C6%7d\%7b8F528985-A392-466E-94AC-C90FCADC7B7F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Tech Support</c:v>
                </c:pt>
                <c:pt idx="1">
                  <c:v>ML/Python</c:v>
                </c:pt>
                <c:pt idx="2">
                  <c:v>Flutter</c:v>
                </c:pt>
                <c:pt idx="3">
                  <c:v>UI/UX design</c:v>
                </c:pt>
                <c:pt idx="4">
                  <c:v>Android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0.85</c:v>
                </c:pt>
                <c:pt idx="2">
                  <c:v>0.6</c:v>
                </c:pt>
                <c:pt idx="3">
                  <c:v>0.8</c:v>
                </c:pt>
                <c:pt idx="4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EF-45B8-8658-70205A7D9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1426DC3FA4BAD9D853CBAB132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567D6-61AF-4B8C-A772-FC8AA2193848}"/>
      </w:docPartPr>
      <w:docPartBody>
        <w:p w:rsidR="00C46B09" w:rsidRDefault="00B81CDF">
          <w:pPr>
            <w:pStyle w:val="5F31426DC3FA4BAD9D853CBAB1329878"/>
          </w:pPr>
          <w:r w:rsidRPr="00D5459D">
            <w:t>Profile</w:t>
          </w:r>
        </w:p>
      </w:docPartBody>
    </w:docPart>
    <w:docPart>
      <w:docPartPr>
        <w:name w:val="306582169C574908844C13FCD5E67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47EEC-01FF-441E-BF37-50339B28E4F7}"/>
      </w:docPartPr>
      <w:docPartBody>
        <w:p w:rsidR="00C46B09" w:rsidRDefault="00B81CDF">
          <w:pPr>
            <w:pStyle w:val="306582169C574908844C13FCD5E67329"/>
          </w:pPr>
          <w:r w:rsidRPr="00CB0055">
            <w:t>Contact</w:t>
          </w:r>
        </w:p>
      </w:docPartBody>
    </w:docPart>
    <w:docPart>
      <w:docPartPr>
        <w:name w:val="C8030BB6B0A0480BA8C27BFAC225F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5E206-04E6-4E6D-8E43-8C6E41610BAB}"/>
      </w:docPartPr>
      <w:docPartBody>
        <w:p w:rsidR="00C46B09" w:rsidRDefault="00B81CDF">
          <w:pPr>
            <w:pStyle w:val="C8030BB6B0A0480BA8C27BFAC225F1E2"/>
          </w:pPr>
          <w:r w:rsidRPr="004D3011">
            <w:t>PHONE:</w:t>
          </w:r>
        </w:p>
      </w:docPartBody>
    </w:docPart>
    <w:docPart>
      <w:docPartPr>
        <w:name w:val="CB6431AD2C604DD9917225878127A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27173-E62A-43CD-9E25-68CC14A5A3AD}"/>
      </w:docPartPr>
      <w:docPartBody>
        <w:p w:rsidR="00C46B09" w:rsidRDefault="00B81CDF">
          <w:pPr>
            <w:pStyle w:val="CB6431AD2C604DD9917225878127AC2E"/>
          </w:pPr>
          <w:r w:rsidRPr="004D3011">
            <w:t>EMAIL:</w:t>
          </w:r>
        </w:p>
      </w:docPartBody>
    </w:docPart>
    <w:docPart>
      <w:docPartPr>
        <w:name w:val="33D166E14FF94BAD86A4A79EF2D17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A7759-9F29-4AFE-836D-CA7E87FC1C19}"/>
      </w:docPartPr>
      <w:docPartBody>
        <w:p w:rsidR="00C46B09" w:rsidRDefault="00B81CDF">
          <w:pPr>
            <w:pStyle w:val="33D166E14FF94BAD86A4A79EF2D1763C"/>
          </w:pPr>
          <w:r w:rsidRPr="00CB0055">
            <w:t>Hobbies</w:t>
          </w:r>
        </w:p>
      </w:docPartBody>
    </w:docPart>
    <w:docPart>
      <w:docPartPr>
        <w:name w:val="75BFCBD74421443B8BEF2F49C4180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BA36A-46C5-4A3C-84FB-17DEA5ECA363}"/>
      </w:docPartPr>
      <w:docPartBody>
        <w:p w:rsidR="00C46B09" w:rsidRDefault="00B81CDF">
          <w:pPr>
            <w:pStyle w:val="75BFCBD74421443B8BEF2F49C41808F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09"/>
    <w:rsid w:val="004612FB"/>
    <w:rsid w:val="004C702B"/>
    <w:rsid w:val="00B81CDF"/>
    <w:rsid w:val="00C46B09"/>
    <w:rsid w:val="00C8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31426DC3FA4BAD9D853CBAB1329878">
    <w:name w:val="5F31426DC3FA4BAD9D853CBAB1329878"/>
  </w:style>
  <w:style w:type="paragraph" w:customStyle="1" w:styleId="306582169C574908844C13FCD5E67329">
    <w:name w:val="306582169C574908844C13FCD5E67329"/>
  </w:style>
  <w:style w:type="paragraph" w:customStyle="1" w:styleId="C8030BB6B0A0480BA8C27BFAC225F1E2">
    <w:name w:val="C8030BB6B0A0480BA8C27BFAC225F1E2"/>
  </w:style>
  <w:style w:type="paragraph" w:customStyle="1" w:styleId="CB6431AD2C604DD9917225878127AC2E">
    <w:name w:val="CB6431AD2C604DD9917225878127AC2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3D166E14FF94BAD86A4A79EF2D1763C">
    <w:name w:val="33D166E14FF94BAD86A4A79EF2D1763C"/>
  </w:style>
  <w:style w:type="paragraph" w:customStyle="1" w:styleId="75BFCBD74421443B8BEF2F49C41808F4">
    <w:name w:val="75BFCBD74421443B8BEF2F49C41808F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{8F528985-A392-466E-94AC-C90FCADC7B7F}tf00546271_win32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2020-10-09T12:23:00Z</dcterms:created>
  <dcterms:modified xsi:type="dcterms:W3CDTF">2021-12-21T12:45:00Z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